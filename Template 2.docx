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50"/>
        <w:gridCol w:w="5338"/>
        <w:gridCol w:w="2467"/>
      </w:tblGrid>
      <w:tr w:rsidR="00C3019B">
        <w:trPr>
          <w:trHeight w:val="51"/>
        </w:trPr>
        <w:sdt>
          <w:sdtPr>
            <w:alias w:val="Author"/>
            <w:id w:val="91148862"/>
            <w:placeholder>
              <w:docPart w:val="5973BE2F98524AA39FB95D1ADEE53753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255" w:type="dxa"/>
                <w:gridSpan w:val="3"/>
                <w:vAlign w:val="bottom"/>
              </w:tcPr>
              <w:p w:rsidR="00C3019B" w:rsidRDefault="00506C8C" w:rsidP="004D2218">
                <w:pPr>
                  <w:pStyle w:val="YourName"/>
                </w:pPr>
                <w:r>
                  <w:t>Full</w:t>
                </w:r>
                <w:r w:rsidR="004D2218">
                  <w:t xml:space="preserve"> </w:t>
                </w:r>
                <w:r w:rsidR="00940BE6">
                  <w:t>NAME</w:t>
                </w:r>
              </w:p>
            </w:tc>
          </w:sdtContent>
        </w:sdt>
      </w:tr>
      <w:tr w:rsidR="00C3019B">
        <w:trPr>
          <w:trHeight w:val="88"/>
        </w:trPr>
        <w:tc>
          <w:tcPr>
            <w:tcW w:w="450" w:type="dxa"/>
          </w:tcPr>
          <w:p w:rsidR="00C3019B" w:rsidRDefault="00C3019B"/>
        </w:tc>
        <w:tc>
          <w:tcPr>
            <w:tcW w:w="7805" w:type="dxa"/>
            <w:gridSpan w:val="2"/>
          </w:tcPr>
          <w:p w:rsidR="00C3019B" w:rsidRDefault="00940BE6" w:rsidP="004D2218">
            <w:pPr>
              <w:pStyle w:val="PersonalInformation"/>
            </w:pPr>
            <w:proofErr w:type="gramStart"/>
            <w:r>
              <w:t xml:space="preserve">ADDRESS </w:t>
            </w:r>
            <w:r w:rsidR="004D2218">
              <w:t xml:space="preserve"> |</w:t>
            </w:r>
            <w:proofErr w:type="gramEnd"/>
            <w:r w:rsidR="004D2218">
              <w:t xml:space="preserve">  </w:t>
            </w:r>
            <w:r w:rsidR="00506C8C">
              <w:t>City</w:t>
            </w:r>
            <w:r w:rsidR="004D2218">
              <w:t xml:space="preserve">, CA </w:t>
            </w:r>
            <w:r w:rsidR="00506C8C">
              <w:t>XXXX</w:t>
            </w:r>
            <w:r w:rsidR="004D2218">
              <w:t xml:space="preserve">  |  </w:t>
            </w:r>
            <w:proofErr w:type="spellStart"/>
            <w:r w:rsidR="00506C8C">
              <w:t>xxx</w:t>
            </w:r>
            <w:r>
              <w:t>.xxx</w:t>
            </w:r>
            <w:r w:rsidR="004D2218">
              <w:t>.</w:t>
            </w:r>
            <w:r>
              <w:t>xxxx</w:t>
            </w:r>
            <w:proofErr w:type="spellEnd"/>
            <w:r w:rsidR="004D2218">
              <w:t xml:space="preserve">  |  </w:t>
            </w:r>
            <w:r>
              <w:t>xxxxxxx</w:t>
            </w:r>
            <w:r w:rsidR="004D2218">
              <w:t>@gmail.com</w:t>
            </w:r>
          </w:p>
        </w:tc>
      </w:tr>
      <w:tr w:rsidR="00C3019B" w:rsidTr="00A44B04">
        <w:trPr>
          <w:trHeight w:val="277"/>
        </w:trPr>
        <w:tc>
          <w:tcPr>
            <w:tcW w:w="8255" w:type="dxa"/>
            <w:gridSpan w:val="3"/>
          </w:tcPr>
          <w:p w:rsidR="00C3019B" w:rsidRDefault="00C3019B">
            <w:pPr>
              <w:pStyle w:val="PersonalInformation"/>
            </w:pPr>
          </w:p>
        </w:tc>
      </w:tr>
      <w:tr w:rsidR="00C3019B">
        <w:tc>
          <w:tcPr>
            <w:tcW w:w="8255" w:type="dxa"/>
            <w:gridSpan w:val="3"/>
            <w:vAlign w:val="center"/>
          </w:tcPr>
          <w:p w:rsidR="00C3019B" w:rsidRDefault="000B3F0C">
            <w:pPr>
              <w:pStyle w:val="SectionHeading"/>
            </w:pPr>
            <w:r>
              <w:t>Professional Summary</w:t>
            </w:r>
          </w:p>
        </w:tc>
      </w:tr>
      <w:tr w:rsidR="00C3019B">
        <w:tc>
          <w:tcPr>
            <w:tcW w:w="8255" w:type="dxa"/>
            <w:gridSpan w:val="3"/>
            <w:tcMar>
              <w:bottom w:w="259" w:type="dxa"/>
            </w:tcMar>
          </w:tcPr>
          <w:p w:rsidR="00C3019B" w:rsidRDefault="000B3F0C" w:rsidP="000B3F0C">
            <w:pPr>
              <w:spacing w:after="200" w:line="276" w:lineRule="auto"/>
            </w:pPr>
            <w:r>
              <w:t>Network Engineer who is passionate about technology and people; driven to add value and succeed. Experience with hands-on operational support maintaining and deploying enterprise networks, troubleshooting LAN/WAN connectivity, providing peripheral support, with an emphasis on stellar internal and external customer service.</w:t>
            </w:r>
          </w:p>
        </w:tc>
      </w:tr>
      <w:tr w:rsidR="00C3019B">
        <w:tc>
          <w:tcPr>
            <w:tcW w:w="8255" w:type="dxa"/>
            <w:gridSpan w:val="3"/>
          </w:tcPr>
          <w:p w:rsidR="00C3019B" w:rsidRDefault="000B3F0C">
            <w:pPr>
              <w:pStyle w:val="SectionHeading"/>
            </w:pPr>
            <w:r>
              <w:t>Technology</w:t>
            </w:r>
            <w:r w:rsidR="004D2218">
              <w:t xml:space="preserve"> Profile</w:t>
            </w:r>
          </w:p>
        </w:tc>
      </w:tr>
      <w:tr w:rsidR="00C3019B">
        <w:tc>
          <w:tcPr>
            <w:tcW w:w="8255" w:type="dxa"/>
            <w:gridSpan w:val="3"/>
            <w:tcMar>
              <w:bottom w:w="259" w:type="dxa"/>
            </w:tcMar>
          </w:tcPr>
          <w:p w:rsidR="000B3F0C" w:rsidRDefault="000B3F0C">
            <w:pPr>
              <w:pStyle w:val="ListParagraph"/>
            </w:pPr>
            <w:r>
              <w:t>L3 Technologies: OSPF, EIGRP, RIP, Static Routing</w:t>
            </w:r>
          </w:p>
          <w:p w:rsidR="000B3F0C" w:rsidRDefault="000B3F0C">
            <w:pPr>
              <w:pStyle w:val="ListParagraph"/>
            </w:pPr>
            <w:r>
              <w:t xml:space="preserve">L2 Technologies: STP, DHCP Snooping, IGMP Snooping, DAI, </w:t>
            </w:r>
            <w:proofErr w:type="spellStart"/>
            <w:r>
              <w:t>etc</w:t>
            </w:r>
            <w:proofErr w:type="spellEnd"/>
          </w:p>
          <w:p w:rsidR="00C3019B" w:rsidRDefault="000B3F0C" w:rsidP="000B3F0C">
            <w:pPr>
              <w:pStyle w:val="ListParagraph"/>
            </w:pPr>
            <w:r>
              <w:t>VoIP: CUCM, administration of Cisco telephones</w:t>
            </w:r>
          </w:p>
          <w:p w:rsidR="000B3F0C" w:rsidRDefault="000B3F0C" w:rsidP="000B3F0C">
            <w:pPr>
              <w:pStyle w:val="ListParagraph"/>
            </w:pPr>
            <w:r>
              <w:t>Security: McAfee Firewalls, Cisco ASA with Firepower, Meraki MX, Dell SonicWall, Palo Alto Firewalls</w:t>
            </w:r>
          </w:p>
          <w:p w:rsidR="000B3F0C" w:rsidRDefault="000B3F0C" w:rsidP="000B3F0C">
            <w:pPr>
              <w:pStyle w:val="ListParagraph"/>
            </w:pPr>
            <w:r>
              <w:t>Servers: Windows Hyper-V, Microsoft Server 2012</w:t>
            </w:r>
          </w:p>
        </w:tc>
      </w:tr>
      <w:tr w:rsidR="0050157A">
        <w:tc>
          <w:tcPr>
            <w:tcW w:w="8255" w:type="dxa"/>
            <w:gridSpan w:val="3"/>
            <w:vAlign w:val="center"/>
          </w:tcPr>
          <w:p w:rsidR="0050157A" w:rsidRDefault="0050157A">
            <w:pPr>
              <w:pStyle w:val="SectionHeading"/>
            </w:pPr>
            <w:r>
              <w:t>certifications</w:t>
            </w:r>
          </w:p>
          <w:p w:rsidR="0050157A" w:rsidRDefault="0050157A" w:rsidP="0050157A">
            <w:pPr>
              <w:pStyle w:val="ListParagraph"/>
            </w:pPr>
            <w:r>
              <w:t>CCNA Routing &amp; Switching</w:t>
            </w:r>
          </w:p>
          <w:p w:rsidR="0050157A" w:rsidRDefault="0050157A" w:rsidP="0050157A">
            <w:pPr>
              <w:pStyle w:val="ListParagraph"/>
            </w:pPr>
            <w:r>
              <w:t>CCNA Security</w:t>
            </w:r>
          </w:p>
          <w:p w:rsidR="0050157A" w:rsidRDefault="0050157A" w:rsidP="0050157A">
            <w:pPr>
              <w:pStyle w:val="ListParagraph"/>
            </w:pPr>
            <w:r>
              <w:t>CCNA Data Center – In Progress</w:t>
            </w:r>
          </w:p>
          <w:p w:rsidR="0085642D" w:rsidRDefault="0085642D" w:rsidP="0085642D">
            <w:pPr>
              <w:pStyle w:val="SectionHeading"/>
            </w:pPr>
          </w:p>
        </w:tc>
      </w:tr>
      <w:tr w:rsidR="00C3019B">
        <w:tc>
          <w:tcPr>
            <w:tcW w:w="8255" w:type="dxa"/>
            <w:gridSpan w:val="3"/>
            <w:vAlign w:val="center"/>
          </w:tcPr>
          <w:p w:rsidR="00C3019B" w:rsidRDefault="004D2218">
            <w:pPr>
              <w:pStyle w:val="SectionHeading"/>
            </w:pPr>
            <w:r>
              <w:t>Employment History</w:t>
            </w:r>
          </w:p>
        </w:tc>
      </w:tr>
      <w:tr w:rsidR="00C3019B">
        <w:tc>
          <w:tcPr>
            <w:tcW w:w="5788" w:type="dxa"/>
            <w:gridSpan w:val="2"/>
          </w:tcPr>
          <w:p w:rsidR="00C3019B" w:rsidRDefault="00506C8C" w:rsidP="0085642D">
            <w:pPr>
              <w:pStyle w:val="Bold"/>
            </w:pPr>
            <w:r>
              <w:t>Job Title - Company</w:t>
            </w:r>
          </w:p>
        </w:tc>
        <w:tc>
          <w:tcPr>
            <w:tcW w:w="2467" w:type="dxa"/>
          </w:tcPr>
          <w:p w:rsidR="00C3019B" w:rsidRDefault="0085642D" w:rsidP="0085642D">
            <w:pPr>
              <w:pStyle w:val="Dates"/>
            </w:pPr>
            <w:r>
              <w:t>11/2014</w:t>
            </w:r>
            <w:r w:rsidR="004D2218">
              <w:t xml:space="preserve"> — </w:t>
            </w:r>
            <w:sdt>
              <w:sdtPr>
                <w:id w:val="270558854"/>
                <w:placeholder>
                  <w:docPart w:val="DFC40DB197B6404BB8744D8B9A4A7917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Present</w:t>
                </w:r>
              </w:sdtContent>
            </w:sdt>
          </w:p>
        </w:tc>
      </w:tr>
      <w:tr w:rsidR="00C3019B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737166375"/>
              <w:placeholder>
                <w:docPart w:val="7CED20989C0645E9991BEB489316C105"/>
              </w:placeholder>
            </w:sdtPr>
            <w:sdtEndPr/>
            <w:sdtContent>
              <w:p w:rsidR="00C3019B" w:rsidRDefault="00506C8C">
                <w:pPr>
                  <w:pStyle w:val="Italics"/>
                </w:pPr>
                <w:r>
                  <w:t>City</w:t>
                </w:r>
                <w:r w:rsidR="00A44B04">
                  <w:t xml:space="preserve">, </w:t>
                </w:r>
                <w:r>
                  <w:t>State</w:t>
                </w:r>
              </w:p>
            </w:sdtContent>
          </w:sdt>
          <w:p w:rsidR="00A44B04" w:rsidRDefault="0024583A" w:rsidP="00A44B04">
            <w:pPr>
              <w:pStyle w:val="ListParagraph"/>
            </w:pPr>
            <w:r w:rsidRPr="0024583A">
              <w:t xml:space="preserve">Bullet points for job info, description, projects done, </w:t>
            </w:r>
            <w:proofErr w:type="spellStart"/>
            <w:r w:rsidRPr="0024583A">
              <w:t>etc</w:t>
            </w:r>
            <w:proofErr w:type="spellEnd"/>
          </w:p>
        </w:tc>
      </w:tr>
      <w:tr w:rsidR="00C3019B">
        <w:tc>
          <w:tcPr>
            <w:tcW w:w="5788" w:type="dxa"/>
            <w:gridSpan w:val="2"/>
          </w:tcPr>
          <w:p w:rsidR="00C3019B" w:rsidRDefault="00506C8C" w:rsidP="00A44B04">
            <w:pPr>
              <w:pStyle w:val="Bold"/>
            </w:pPr>
            <w:r>
              <w:t>Job Title - Company</w:t>
            </w:r>
          </w:p>
        </w:tc>
        <w:tc>
          <w:tcPr>
            <w:tcW w:w="2467" w:type="dxa"/>
          </w:tcPr>
          <w:p w:rsidR="00C3019B" w:rsidRDefault="00A44B04" w:rsidP="00A44B04">
            <w:pPr>
              <w:pStyle w:val="Dates"/>
            </w:pPr>
            <w:r>
              <w:t>09/2009</w:t>
            </w:r>
            <w:r w:rsidR="004D2218">
              <w:t xml:space="preserve"> — </w:t>
            </w:r>
            <w:sdt>
              <w:sdtPr>
                <w:id w:val="270558861"/>
                <w:placeholder>
                  <w:docPart w:val="2C82164E9E1F48A0A8A9E5BC3140CB0C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Present</w:t>
                </w:r>
              </w:sdtContent>
            </w:sdt>
          </w:p>
        </w:tc>
      </w:tr>
      <w:tr w:rsidR="00C3019B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-606504995"/>
              <w:placeholder>
                <w:docPart w:val="FB21620A284C4657B8765D12AC72939E"/>
              </w:placeholder>
            </w:sdtPr>
            <w:sdtEndPr/>
            <w:sdtContent>
              <w:p w:rsidR="00506C8C" w:rsidRDefault="00506C8C" w:rsidP="00506C8C">
                <w:pPr>
                  <w:pStyle w:val="Italics"/>
                </w:pPr>
                <w:r>
                  <w:t>City, State</w:t>
                </w:r>
              </w:p>
            </w:sdtContent>
          </w:sdt>
          <w:p w:rsidR="00A44B04" w:rsidRDefault="00506C8C" w:rsidP="00A44B04">
            <w:pPr>
              <w:pStyle w:val="ListParagraph"/>
            </w:pPr>
            <w:r>
              <w:t xml:space="preserve"> </w:t>
            </w:r>
            <w:r w:rsidR="0024583A" w:rsidRPr="0024583A">
              <w:t xml:space="preserve">Bullet points for job info, description, projects done, </w:t>
            </w:r>
            <w:proofErr w:type="spellStart"/>
            <w:r w:rsidR="0024583A" w:rsidRPr="0024583A">
              <w:t>etc</w:t>
            </w:r>
            <w:proofErr w:type="spellEnd"/>
          </w:p>
        </w:tc>
      </w:tr>
      <w:tr w:rsidR="00C3019B">
        <w:tc>
          <w:tcPr>
            <w:tcW w:w="5788" w:type="dxa"/>
            <w:gridSpan w:val="2"/>
          </w:tcPr>
          <w:p w:rsidR="00C3019B" w:rsidRDefault="00506C8C" w:rsidP="00A44B04">
            <w:pPr>
              <w:pStyle w:val="Bold"/>
            </w:pPr>
            <w:r>
              <w:t>Job Title - Company</w:t>
            </w:r>
          </w:p>
        </w:tc>
        <w:tc>
          <w:tcPr>
            <w:tcW w:w="2467" w:type="dxa"/>
          </w:tcPr>
          <w:p w:rsidR="00C3019B" w:rsidRDefault="00A44B04">
            <w:pPr>
              <w:pStyle w:val="Dates"/>
            </w:pPr>
            <w:r>
              <w:t>08/2013</w:t>
            </w:r>
            <w:r w:rsidR="004D2218">
              <w:t xml:space="preserve"> — </w:t>
            </w:r>
            <w:r>
              <w:t>10/2013</w:t>
            </w:r>
          </w:p>
        </w:tc>
      </w:tr>
      <w:tr w:rsidR="00C3019B">
        <w:tc>
          <w:tcPr>
            <w:tcW w:w="8255" w:type="dxa"/>
            <w:gridSpan w:val="3"/>
            <w:tcMar>
              <w:bottom w:w="115" w:type="dxa"/>
            </w:tcMar>
          </w:tcPr>
          <w:sdt>
            <w:sdtPr>
              <w:id w:val="450600958"/>
              <w:placeholder>
                <w:docPart w:val="F004AC545953412EAB499435B881AA99"/>
              </w:placeholder>
            </w:sdtPr>
            <w:sdtEndPr/>
            <w:sdtContent>
              <w:p w:rsidR="00506C8C" w:rsidRDefault="00506C8C" w:rsidP="00506C8C">
                <w:pPr>
                  <w:pStyle w:val="Italics"/>
                </w:pPr>
                <w:r>
                  <w:t>City, State</w:t>
                </w:r>
              </w:p>
            </w:sdtContent>
          </w:sdt>
          <w:p w:rsidR="00A44B04" w:rsidRDefault="00506C8C" w:rsidP="00A44B04">
            <w:pPr>
              <w:pStyle w:val="ListParagraph"/>
            </w:pPr>
            <w:r w:rsidRPr="00A44B04">
              <w:t xml:space="preserve"> </w:t>
            </w:r>
            <w:r w:rsidR="0024583A" w:rsidRPr="0024583A">
              <w:t xml:space="preserve">Bullet points for job info, description, projects done, </w:t>
            </w:r>
            <w:proofErr w:type="spellStart"/>
            <w:r w:rsidR="0024583A" w:rsidRPr="0024583A">
              <w:t>etc</w:t>
            </w:r>
            <w:proofErr w:type="spellEnd"/>
          </w:p>
        </w:tc>
      </w:tr>
      <w:tr w:rsidR="00C3019B">
        <w:tc>
          <w:tcPr>
            <w:tcW w:w="5788" w:type="dxa"/>
            <w:gridSpan w:val="2"/>
          </w:tcPr>
          <w:p w:rsidR="00C3019B" w:rsidRDefault="00506C8C" w:rsidP="00A44B04">
            <w:pPr>
              <w:pStyle w:val="Bold"/>
            </w:pPr>
            <w:r>
              <w:t>Job Title - Company</w:t>
            </w:r>
          </w:p>
        </w:tc>
        <w:tc>
          <w:tcPr>
            <w:tcW w:w="2467" w:type="dxa"/>
          </w:tcPr>
          <w:p w:rsidR="00C3019B" w:rsidRDefault="00A44B04">
            <w:pPr>
              <w:pStyle w:val="Dates"/>
            </w:pPr>
            <w:r>
              <w:t>09/2008</w:t>
            </w:r>
            <w:r w:rsidR="004D2218">
              <w:t xml:space="preserve"> — </w:t>
            </w:r>
            <w:r>
              <w:t>08/2011</w:t>
            </w:r>
          </w:p>
        </w:tc>
      </w:tr>
      <w:tr w:rsidR="00C3019B">
        <w:trPr>
          <w:trHeight w:val="576"/>
        </w:trPr>
        <w:tc>
          <w:tcPr>
            <w:tcW w:w="8255" w:type="dxa"/>
            <w:gridSpan w:val="3"/>
            <w:tcMar>
              <w:bottom w:w="259" w:type="dxa"/>
            </w:tcMar>
          </w:tcPr>
          <w:sdt>
            <w:sdtPr>
              <w:id w:val="-1189834118"/>
              <w:placeholder>
                <w:docPart w:val="D930E7D7CA024D6A9DE5A5B5D0148BD4"/>
              </w:placeholder>
            </w:sdtPr>
            <w:sdtEndPr/>
            <w:sdtContent>
              <w:p w:rsidR="00506C8C" w:rsidRDefault="00506C8C" w:rsidP="00506C8C">
                <w:pPr>
                  <w:pStyle w:val="Italics"/>
                </w:pPr>
                <w:r>
                  <w:t>City, State</w:t>
                </w:r>
              </w:p>
            </w:sdtContent>
          </w:sdt>
          <w:p w:rsidR="00A44B04" w:rsidRDefault="00506C8C" w:rsidP="00A44B04">
            <w:pPr>
              <w:pStyle w:val="ListParagraph"/>
            </w:pPr>
            <w:r w:rsidRPr="00A44B04">
              <w:t xml:space="preserve"> </w:t>
            </w:r>
            <w:bookmarkStart w:id="0" w:name="_GoBack"/>
            <w:bookmarkEnd w:id="0"/>
            <w:r w:rsidR="0024583A" w:rsidRPr="0024583A">
              <w:t xml:space="preserve">Bullet points for job info, description, projects done, </w:t>
            </w:r>
            <w:proofErr w:type="spellStart"/>
            <w:r w:rsidR="0024583A" w:rsidRPr="0024583A">
              <w:t>etc</w:t>
            </w:r>
            <w:proofErr w:type="spellEnd"/>
          </w:p>
        </w:tc>
      </w:tr>
    </w:tbl>
    <w:p w:rsidR="00C3019B" w:rsidRDefault="00C3019B"/>
    <w:sectPr w:rsidR="00C3019B">
      <w:pgSz w:w="12240" w:h="15840"/>
      <w:pgMar w:top="1440" w:right="180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7B3A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F38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C00D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61D6AB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7123"/>
    <w:multiLevelType w:val="hybridMultilevel"/>
    <w:tmpl w:val="2F14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A6A94"/>
    <w:multiLevelType w:val="hybridMultilevel"/>
    <w:tmpl w:val="175E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DB7"/>
    <w:multiLevelType w:val="hybridMultilevel"/>
    <w:tmpl w:val="FE2C696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0804842"/>
    <w:multiLevelType w:val="hybridMultilevel"/>
    <w:tmpl w:val="7ECA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F1F9F"/>
    <w:multiLevelType w:val="hybridMultilevel"/>
    <w:tmpl w:val="A76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91A37"/>
    <w:multiLevelType w:val="hybridMultilevel"/>
    <w:tmpl w:val="A628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3688A"/>
    <w:multiLevelType w:val="hybridMultilevel"/>
    <w:tmpl w:val="988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5133"/>
    <w:multiLevelType w:val="hybridMultilevel"/>
    <w:tmpl w:val="AD34477E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4"/>
  </w:num>
  <w:num w:numId="5">
    <w:abstractNumId w:val="17"/>
  </w:num>
  <w:num w:numId="6">
    <w:abstractNumId w:val="13"/>
  </w:num>
  <w:num w:numId="7">
    <w:abstractNumId w:val="18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18"/>
    <w:rsid w:val="00067ED3"/>
    <w:rsid w:val="000B3F0C"/>
    <w:rsid w:val="0024583A"/>
    <w:rsid w:val="004D2218"/>
    <w:rsid w:val="0050157A"/>
    <w:rsid w:val="00506C8C"/>
    <w:rsid w:val="0085642D"/>
    <w:rsid w:val="00940BE6"/>
    <w:rsid w:val="00A44B04"/>
    <w:rsid w:val="00C3019B"/>
    <w:rsid w:val="00E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7F416F"/>
  <w15:docId w15:val="{3F5B283E-B57C-4767-BD20-73F78F9E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20"/>
      </w:numPr>
      <w:spacing w:after="80"/>
      <w:ind w:left="360" w:hanging="216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73BE2F98524AA39FB95D1ADEE5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14F13-1AFD-44E4-997F-D7CE0A2064FD}"/>
      </w:docPartPr>
      <w:docPartBody>
        <w:p w:rsidR="00511837" w:rsidRDefault="0094345E">
          <w:pPr>
            <w:pStyle w:val="5973BE2F98524AA39FB95D1ADEE53753"/>
          </w:pPr>
          <w:r>
            <w:t>[your name]</w:t>
          </w:r>
        </w:p>
      </w:docPartBody>
    </w:docPart>
    <w:docPart>
      <w:docPartPr>
        <w:name w:val="DFC40DB197B6404BB8744D8B9A4A7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E36A-16B0-4A24-A399-74ACDD6634FA}"/>
      </w:docPartPr>
      <w:docPartBody>
        <w:p w:rsidR="00511837" w:rsidRDefault="0094345E">
          <w:pPr>
            <w:pStyle w:val="DFC40DB197B6404BB8744D8B9A4A7917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7CED20989C0645E9991BEB489316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0293D-5AA2-4482-9F6A-3878BC227713}"/>
      </w:docPartPr>
      <w:docPartBody>
        <w:p w:rsidR="00511837" w:rsidRDefault="0094345E">
          <w:pPr>
            <w:pStyle w:val="7CED20989C0645E9991BEB489316C105"/>
          </w:pPr>
          <w:r>
            <w:t>[Rochester, NY]</w:t>
          </w:r>
        </w:p>
      </w:docPartBody>
    </w:docPart>
    <w:docPart>
      <w:docPartPr>
        <w:name w:val="2C82164E9E1F48A0A8A9E5BC3140C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FB8EC-8291-41C0-9106-8F79B7DD786A}"/>
      </w:docPartPr>
      <w:docPartBody>
        <w:p w:rsidR="00511837" w:rsidRDefault="0094345E">
          <w:pPr>
            <w:pStyle w:val="2C82164E9E1F48A0A8A9E5BC3140CB0C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FB21620A284C4657B8765D12AC729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FE6D4-A657-42C5-B5FD-B7386BA23A57}"/>
      </w:docPartPr>
      <w:docPartBody>
        <w:p w:rsidR="00DB73AC" w:rsidRDefault="004D05D1" w:rsidP="004D05D1">
          <w:pPr>
            <w:pStyle w:val="FB21620A284C4657B8765D12AC72939E"/>
          </w:pPr>
          <w:r>
            <w:t>[Rochester, NY]</w:t>
          </w:r>
        </w:p>
      </w:docPartBody>
    </w:docPart>
    <w:docPart>
      <w:docPartPr>
        <w:name w:val="F004AC545953412EAB499435B881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EF18C-2991-47CA-80E4-5A0F9189A0C9}"/>
      </w:docPartPr>
      <w:docPartBody>
        <w:p w:rsidR="00DB73AC" w:rsidRDefault="004D05D1" w:rsidP="004D05D1">
          <w:pPr>
            <w:pStyle w:val="F004AC545953412EAB499435B881AA99"/>
          </w:pPr>
          <w:r>
            <w:t>[Rochester, NY]</w:t>
          </w:r>
        </w:p>
      </w:docPartBody>
    </w:docPart>
    <w:docPart>
      <w:docPartPr>
        <w:name w:val="D930E7D7CA024D6A9DE5A5B5D0148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35A58-5159-44E3-88BC-9EC8CE39A62E}"/>
      </w:docPartPr>
      <w:docPartBody>
        <w:p w:rsidR="00DB73AC" w:rsidRDefault="004D05D1" w:rsidP="004D05D1">
          <w:pPr>
            <w:pStyle w:val="D930E7D7CA024D6A9DE5A5B5D0148BD4"/>
          </w:pPr>
          <w:r>
            <w:t>[Rochester, 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345E"/>
    <w:rsid w:val="00411412"/>
    <w:rsid w:val="004D05D1"/>
    <w:rsid w:val="00511837"/>
    <w:rsid w:val="0094345E"/>
    <w:rsid w:val="00954DB2"/>
    <w:rsid w:val="009C0580"/>
    <w:rsid w:val="00D81F29"/>
    <w:rsid w:val="00DB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3BE2F98524AA39FB95D1ADEE53753">
    <w:name w:val="5973BE2F98524AA39FB95D1ADEE53753"/>
  </w:style>
  <w:style w:type="paragraph" w:customStyle="1" w:styleId="CFE352F8CC5541BAA2BB9D1A9CC63430">
    <w:name w:val="CFE352F8CC5541BAA2BB9D1A9CC63430"/>
  </w:style>
  <w:style w:type="paragraph" w:customStyle="1" w:styleId="4EC28EA96AAA4E1F962CCA430EF3FA4D">
    <w:name w:val="4EC28EA96AAA4E1F962CCA430EF3FA4D"/>
  </w:style>
  <w:style w:type="paragraph" w:customStyle="1" w:styleId="9F29DF081E764A5FB792AE9BFD687DDD">
    <w:name w:val="9F29DF081E764A5FB792AE9BFD687DDD"/>
  </w:style>
  <w:style w:type="paragraph" w:customStyle="1" w:styleId="032C078CB414453986BC526DBDE2873C">
    <w:name w:val="032C078CB414453986BC526DBDE2873C"/>
  </w:style>
  <w:style w:type="paragraph" w:customStyle="1" w:styleId="930745F7E73244A7B6A99BBB5385EA67">
    <w:name w:val="930745F7E73244A7B6A99BBB5385EA67"/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F7DC0B87604945C4BB2FE2BE6C61C009">
    <w:name w:val="F7DC0B87604945C4BB2FE2BE6C61C009"/>
  </w:style>
  <w:style w:type="paragraph" w:customStyle="1" w:styleId="CD804C19C9174C9C8DE84319821F6122">
    <w:name w:val="CD804C19C9174C9C8DE84319821F6122"/>
  </w:style>
  <w:style w:type="paragraph" w:customStyle="1" w:styleId="1FA6DFD9F42C45EFB0C550BB86C8BB80">
    <w:name w:val="1FA6DFD9F42C45EFB0C550BB86C8BB8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C40DB197B6404BB8744D8B9A4A7917">
    <w:name w:val="DFC40DB197B6404BB8744D8B9A4A7917"/>
  </w:style>
  <w:style w:type="paragraph" w:customStyle="1" w:styleId="7CED20989C0645E9991BEB489316C105">
    <w:name w:val="7CED20989C0645E9991BEB489316C105"/>
  </w:style>
  <w:style w:type="paragraph" w:customStyle="1" w:styleId="7E4584A3413A49CCB1E49A9C2B2F9B0C">
    <w:name w:val="7E4584A3413A49CCB1E49A9C2B2F9B0C"/>
  </w:style>
  <w:style w:type="paragraph" w:customStyle="1" w:styleId="845B2462F3A24AE490FEDFE3E1C59DFD">
    <w:name w:val="845B2462F3A24AE490FEDFE3E1C59DFD"/>
  </w:style>
  <w:style w:type="paragraph" w:customStyle="1" w:styleId="B753DE8CDB4A4321B6EB2B3393A04ABB">
    <w:name w:val="B753DE8CDB4A4321B6EB2B3393A04ABB"/>
  </w:style>
  <w:style w:type="paragraph" w:customStyle="1" w:styleId="2C82164E9E1F48A0A8A9E5BC3140CB0C">
    <w:name w:val="2C82164E9E1F48A0A8A9E5BC3140CB0C"/>
  </w:style>
  <w:style w:type="paragraph" w:customStyle="1" w:styleId="79A65848A2B44BA8B154C3C95FE60323">
    <w:name w:val="79A65848A2B44BA8B154C3C95FE60323"/>
  </w:style>
  <w:style w:type="paragraph" w:customStyle="1" w:styleId="F15EE97482844338888E6EFA4F97A19D">
    <w:name w:val="F15EE97482844338888E6EFA4F97A19D"/>
  </w:style>
  <w:style w:type="paragraph" w:customStyle="1" w:styleId="F92606DDD66C4A4B858DD465332F85D0">
    <w:name w:val="F92606DDD66C4A4B858DD465332F85D0"/>
  </w:style>
  <w:style w:type="paragraph" w:customStyle="1" w:styleId="BB7F94C4ACA043FDB84BB905CE26E46B">
    <w:name w:val="BB7F94C4ACA043FDB84BB905CE26E46B"/>
  </w:style>
  <w:style w:type="paragraph" w:customStyle="1" w:styleId="AF26391809EE461398CAE558BDB29ACE">
    <w:name w:val="AF26391809EE461398CAE558BDB29ACE"/>
  </w:style>
  <w:style w:type="paragraph" w:customStyle="1" w:styleId="1E891A64CE414E8EBFCCABB6BC2E1A3A">
    <w:name w:val="1E891A64CE414E8EBFCCABB6BC2E1A3A"/>
  </w:style>
  <w:style w:type="paragraph" w:customStyle="1" w:styleId="165AFDDAC73F4C41847EAF61F6EE3693">
    <w:name w:val="165AFDDAC73F4C41847EAF61F6EE3693"/>
  </w:style>
  <w:style w:type="paragraph" w:customStyle="1" w:styleId="B23BDA65AEE04488920B3EF4F6534734">
    <w:name w:val="B23BDA65AEE04488920B3EF4F6534734"/>
  </w:style>
  <w:style w:type="paragraph" w:customStyle="1" w:styleId="68A104962396407BB841EA0504B76120">
    <w:name w:val="68A104962396407BB841EA0504B76120"/>
  </w:style>
  <w:style w:type="paragraph" w:customStyle="1" w:styleId="0B05884398BA418FA12912D5B150D5A6">
    <w:name w:val="0B05884398BA418FA12912D5B150D5A6"/>
  </w:style>
  <w:style w:type="paragraph" w:customStyle="1" w:styleId="51E470B96D5043C491156A58F1416FD2">
    <w:name w:val="51E470B96D5043C491156A58F1416FD2"/>
  </w:style>
  <w:style w:type="paragraph" w:customStyle="1" w:styleId="73717EF0835D41E485A597D35DC7CA96">
    <w:name w:val="73717EF0835D41E485A597D35DC7CA96"/>
  </w:style>
  <w:style w:type="paragraph" w:customStyle="1" w:styleId="FB20C15F40FB4BE0BBED63B00BE92DE1">
    <w:name w:val="FB20C15F40FB4BE0BBED63B00BE92DE1"/>
  </w:style>
  <w:style w:type="paragraph" w:customStyle="1" w:styleId="76AAF2D28A724C619BBE482519F860B4">
    <w:name w:val="76AAF2D28A724C619BBE482519F860B4"/>
  </w:style>
  <w:style w:type="paragraph" w:customStyle="1" w:styleId="1C69521B93064A3A90C8376B1830C971">
    <w:name w:val="1C69521B93064A3A90C8376B1830C971"/>
  </w:style>
  <w:style w:type="paragraph" w:customStyle="1" w:styleId="F170159EE8BB4EABA1ACB7E3C1A8DDA2">
    <w:name w:val="F170159EE8BB4EABA1ACB7E3C1A8DDA2"/>
  </w:style>
  <w:style w:type="paragraph" w:customStyle="1" w:styleId="1C64869C8BBD4476A2565C28EE821701">
    <w:name w:val="1C64869C8BBD4476A2565C28EE821701"/>
  </w:style>
  <w:style w:type="paragraph" w:customStyle="1" w:styleId="8319F3B26A8844DBB91E3945AA2155AE">
    <w:name w:val="8319F3B26A8844DBB91E3945AA2155AE"/>
  </w:style>
  <w:style w:type="paragraph" w:customStyle="1" w:styleId="FB21620A284C4657B8765D12AC72939E">
    <w:name w:val="FB21620A284C4657B8765D12AC72939E"/>
    <w:rsid w:val="004D05D1"/>
    <w:pPr>
      <w:spacing w:after="160" w:line="259" w:lineRule="auto"/>
    </w:pPr>
  </w:style>
  <w:style w:type="paragraph" w:customStyle="1" w:styleId="20A43D5E77A24627BA41A4657E2857AD">
    <w:name w:val="20A43D5E77A24627BA41A4657E2857AD"/>
    <w:rsid w:val="004D05D1"/>
    <w:pPr>
      <w:spacing w:after="160" w:line="259" w:lineRule="auto"/>
    </w:pPr>
  </w:style>
  <w:style w:type="paragraph" w:customStyle="1" w:styleId="F004AC545953412EAB499435B881AA99">
    <w:name w:val="F004AC545953412EAB499435B881AA99"/>
    <w:rsid w:val="004D05D1"/>
    <w:pPr>
      <w:spacing w:after="160" w:line="259" w:lineRule="auto"/>
    </w:pPr>
  </w:style>
  <w:style w:type="paragraph" w:customStyle="1" w:styleId="D930E7D7CA024D6A9DE5A5B5D0148BD4">
    <w:name w:val="D930E7D7CA024D6A9DE5A5B5D0148BD4"/>
    <w:rsid w:val="004D05D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Cisco Systems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Full NAME</dc:creator>
  <cp:lastModifiedBy>Katherine McNamara</cp:lastModifiedBy>
  <cp:revision>3</cp:revision>
  <cp:lastPrinted>2016-05-06T04:02:00Z</cp:lastPrinted>
  <dcterms:created xsi:type="dcterms:W3CDTF">2019-02-05T15:17:00Z</dcterms:created>
  <dcterms:modified xsi:type="dcterms:W3CDTF">2019-02-05T15:42:00Z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